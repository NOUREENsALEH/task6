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6E93" w14:textId="230C2209" w:rsidR="009C2411" w:rsidRDefault="009B487D" w:rsidP="009C2411"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7CC5E96D" wp14:editId="09028653">
            <wp:simplePos x="0" y="0"/>
            <wp:positionH relativeFrom="page">
              <wp:align>right</wp:align>
            </wp:positionH>
            <wp:positionV relativeFrom="paragraph">
              <wp:posOffset>6378768</wp:posOffset>
            </wp:positionV>
            <wp:extent cx="4782185" cy="2609215"/>
            <wp:effectExtent l="0" t="0" r="0" b="635"/>
            <wp:wrapTopAndBottom/>
            <wp:docPr id="870508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8065" name="Picture 870508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A73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FF9407C" wp14:editId="5946FC04">
                <wp:simplePos x="0" y="0"/>
                <wp:positionH relativeFrom="column">
                  <wp:posOffset>-581660</wp:posOffset>
                </wp:positionH>
                <wp:positionV relativeFrom="paragraph">
                  <wp:posOffset>-577215</wp:posOffset>
                </wp:positionV>
                <wp:extent cx="7772400" cy="10057765"/>
                <wp:effectExtent l="0" t="0" r="0" b="635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7765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354869" y="329034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EB6F7" id="Group 3" o:spid="_x0000_s1026" alt="&quot;&quot;" style="position:absolute;margin-left:-45.8pt;margin-top:-45.45pt;width:612pt;height:791.95pt;z-index:-251656192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3548;top:32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095C8964" w14:textId="77777777" w:rsidTr="004A1FCE">
        <w:trPr>
          <w:trHeight w:val="2880"/>
        </w:trPr>
        <w:tc>
          <w:tcPr>
            <w:tcW w:w="2610" w:type="dxa"/>
            <w:gridSpan w:val="5"/>
          </w:tcPr>
          <w:p w14:paraId="2428E781" w14:textId="77777777" w:rsidR="00AD0D32" w:rsidRDefault="00AD0D32" w:rsidP="004A1FCE">
            <w:r>
              <w:rPr>
                <w:noProof/>
                <w:lang w:val="en-AU" w:eastAsia="en-AU"/>
              </w:rPr>
              <w:drawing>
                <wp:inline distT="0" distB="0" distL="0" distR="0" wp14:anchorId="6BDEAECB" wp14:editId="58E49968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31EC4AAC" w14:textId="77777777" w:rsidR="009B487D" w:rsidRPr="009B487D" w:rsidRDefault="009B487D" w:rsidP="009B487D">
            <w:pPr>
              <w:pStyle w:val="Title"/>
              <w:rPr>
                <w:sz w:val="44"/>
                <w:szCs w:val="46"/>
              </w:rPr>
            </w:pPr>
            <w:r w:rsidRPr="009B487D">
              <w:rPr>
                <w:sz w:val="44"/>
                <w:szCs w:val="46"/>
              </w:rPr>
              <w:t>search</w:t>
            </w:r>
          </w:p>
          <w:p w14:paraId="50F9730A" w14:textId="77777777" w:rsidR="009B487D" w:rsidRPr="009B487D" w:rsidRDefault="009B487D" w:rsidP="009B487D">
            <w:pPr>
              <w:pStyle w:val="Title"/>
              <w:rPr>
                <w:sz w:val="44"/>
                <w:szCs w:val="46"/>
              </w:rPr>
            </w:pPr>
            <w:r w:rsidRPr="009B487D">
              <w:rPr>
                <w:sz w:val="44"/>
                <w:szCs w:val="46"/>
              </w:rPr>
              <w:t xml:space="preserve">HTML Collection vs Node list </w:t>
            </w:r>
          </w:p>
          <w:p w14:paraId="5045FB22" w14:textId="0CBF1636" w:rsidR="00AD0D32" w:rsidRDefault="009B487D" w:rsidP="009B487D">
            <w:pPr>
              <w:pStyle w:val="Title"/>
              <w:spacing w:after="0"/>
              <w:rPr>
                <w:sz w:val="44"/>
                <w:szCs w:val="46"/>
              </w:rPr>
            </w:pPr>
            <w:r w:rsidRPr="009B487D">
              <w:rPr>
                <w:sz w:val="44"/>
                <w:szCs w:val="46"/>
              </w:rPr>
              <w:t>Append vs Appen child</w:t>
            </w:r>
          </w:p>
          <w:p w14:paraId="2B16AA4C" w14:textId="77777777" w:rsidR="009B487D" w:rsidRPr="009B487D" w:rsidRDefault="009B487D" w:rsidP="009B487D">
            <w:pPr>
              <w:pStyle w:val="Title"/>
              <w:rPr>
                <w:color w:val="000000" w:themeColor="text1"/>
                <w:sz w:val="20"/>
                <w:szCs w:val="32"/>
              </w:rPr>
            </w:pP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عباره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عن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مجموعتين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من</w:t>
            </w:r>
            <w:r w:rsidRPr="009B487D">
              <w:rPr>
                <w:color w:val="000000" w:themeColor="text1"/>
                <w:sz w:val="20"/>
                <w:szCs w:val="32"/>
              </w:rPr>
              <w:t xml:space="preserve"> </w:t>
            </w:r>
          </w:p>
          <w:p w14:paraId="1F8FEE5E" w14:textId="77777777" w:rsidR="009B487D" w:rsidRPr="009B487D" w:rsidRDefault="009B487D" w:rsidP="009B487D">
            <w:pPr>
              <w:pStyle w:val="Title"/>
              <w:rPr>
                <w:color w:val="000000" w:themeColor="text1"/>
                <w:sz w:val="20"/>
                <w:szCs w:val="32"/>
              </w:rPr>
            </w:pPr>
            <w:r w:rsidRPr="009B487D">
              <w:rPr>
                <w:color w:val="000000" w:themeColor="text1"/>
                <w:sz w:val="20"/>
                <w:szCs w:val="32"/>
              </w:rPr>
              <w:t xml:space="preserve">Dom </w:t>
            </w:r>
          </w:p>
          <w:p w14:paraId="21A1AEE7" w14:textId="6FB84DEF" w:rsidR="009B487D" w:rsidRPr="009B487D" w:rsidRDefault="009B487D" w:rsidP="009B487D">
            <w:pPr>
              <w:pStyle w:val="Title"/>
              <w:spacing w:after="0"/>
              <w:rPr>
                <w:color w:val="000000" w:themeColor="text1"/>
                <w:sz w:val="20"/>
                <w:szCs w:val="32"/>
              </w:rPr>
            </w:pP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بس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ليهم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خصائص</w:t>
            </w:r>
            <w:r w:rsidRPr="009B487D">
              <w:rPr>
                <w:rFonts w:cs="Times New Roman"/>
                <w:color w:val="000000" w:themeColor="text1"/>
                <w:sz w:val="20"/>
                <w:szCs w:val="22"/>
                <w:rtl/>
              </w:rPr>
              <w:t xml:space="preserve"> </w:t>
            </w:r>
            <w:r w:rsidRPr="009B487D">
              <w:rPr>
                <w:rFonts w:cs="Times New Roman" w:hint="cs"/>
                <w:color w:val="000000" w:themeColor="text1"/>
                <w:sz w:val="20"/>
                <w:szCs w:val="22"/>
                <w:rtl/>
              </w:rPr>
              <w:t>مختلفه</w:t>
            </w:r>
          </w:p>
          <w:p w14:paraId="0EEBDBD1" w14:textId="7E8DF8DC" w:rsidR="00AD0D32" w:rsidRDefault="00AD0D32" w:rsidP="004A1FCE"/>
        </w:tc>
      </w:tr>
      <w:tr w:rsidR="00667329" w14:paraId="727F4ED1" w14:textId="77777777" w:rsidTr="004A1FCE">
        <w:trPr>
          <w:trHeight w:val="900"/>
        </w:trPr>
        <w:tc>
          <w:tcPr>
            <w:tcW w:w="10080" w:type="dxa"/>
            <w:gridSpan w:val="8"/>
          </w:tcPr>
          <w:p w14:paraId="3E0F781A" w14:textId="5EE46BE7" w:rsidR="00667329" w:rsidRPr="00667329" w:rsidRDefault="00000000" w:rsidP="004A1FCE">
            <w:pPr>
              <w:pStyle w:val="Heading1"/>
            </w:pPr>
            <w:sdt>
              <w:sdtPr>
                <w:id w:val="-1983300934"/>
                <w:placeholder>
                  <w:docPart w:val="604DA34FD3ED44068EB6DAFCFBC71359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4E86E289" w14:textId="77777777" w:rsidTr="004A1FCE">
        <w:trPr>
          <w:trHeight w:val="80"/>
        </w:trPr>
        <w:tc>
          <w:tcPr>
            <w:tcW w:w="1260" w:type="dxa"/>
            <w:vMerge w:val="restart"/>
          </w:tcPr>
          <w:p w14:paraId="1EA33C9F" w14:textId="400EC9AC" w:rsidR="00667329" w:rsidRPr="005579C9" w:rsidRDefault="00EB1223" w:rsidP="004A1FCE">
            <w:r w:rsidRPr="00EB1223">
              <w:rPr>
                <w:color w:val="FF0000"/>
                <w:sz w:val="22"/>
                <w:szCs w:val="24"/>
              </w:rPr>
              <w:t>HTMLCollec on</w:t>
            </w:r>
          </w:p>
        </w:tc>
        <w:tc>
          <w:tcPr>
            <w:tcW w:w="540" w:type="dxa"/>
            <w:gridSpan w:val="2"/>
          </w:tcPr>
          <w:p w14:paraId="775970FB" w14:textId="77777777" w:rsidR="00667329" w:rsidRDefault="00667329" w:rsidP="004A1FC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4DE07C4" wp14:editId="64DCD400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29EA6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D50497D" w14:textId="77777777" w:rsidR="00667329" w:rsidRPr="004823C2" w:rsidRDefault="00667329" w:rsidP="004A1FCE"/>
        </w:tc>
        <w:tc>
          <w:tcPr>
            <w:tcW w:w="8100" w:type="dxa"/>
            <w:gridSpan w:val="4"/>
            <w:vMerge w:val="restart"/>
          </w:tcPr>
          <w:p w14:paraId="57A2DD37" w14:textId="76E08BA6" w:rsidR="00EB1223" w:rsidRDefault="009B487D" w:rsidP="004A1FCE">
            <w:pPr>
              <w:rPr>
                <w:rFonts w:cs="Times New Roman"/>
              </w:rPr>
            </w:pPr>
            <w:r>
              <w:rPr>
                <w:noProof/>
                <w:lang w:val="en-AU" w:eastAsia="en-AU"/>
              </w:rPr>
              <w:t xml:space="preserve"> </w:t>
            </w:r>
            <w:r w:rsidR="00EB1223" w:rsidRPr="00EB1223">
              <w:rPr>
                <w:rFonts w:cs="Times New Roman" w:hint="cs"/>
                <w:rtl/>
              </w:rPr>
              <w:t>عباره</w:t>
            </w:r>
            <w:r w:rsidR="00EB1223" w:rsidRPr="00EB1223">
              <w:rPr>
                <w:rFonts w:cs="Times New Roman"/>
                <w:rtl/>
              </w:rPr>
              <w:t xml:space="preserve"> </w:t>
            </w:r>
            <w:r w:rsidR="00EB1223" w:rsidRPr="00EB1223">
              <w:rPr>
                <w:rFonts w:cs="Times New Roman" w:hint="cs"/>
                <w:rtl/>
              </w:rPr>
              <w:t>عن</w:t>
            </w:r>
            <w:r w:rsidR="00EB1223" w:rsidRPr="00EB1223">
              <w:rPr>
                <w:rFonts w:cs="Times New Roman"/>
                <w:rtl/>
              </w:rPr>
              <w:t xml:space="preserve">  </w:t>
            </w:r>
            <w:r w:rsidR="00EB1223" w:rsidRPr="00EB1223">
              <w:rPr>
                <w:rFonts w:cs="Times New Roman" w:hint="cs"/>
                <w:rtl/>
              </w:rPr>
              <w:t>مجموعه</w:t>
            </w:r>
            <w:r w:rsidR="00EB1223" w:rsidRPr="00EB1223">
              <w:rPr>
                <w:rFonts w:cs="Times New Roman"/>
                <w:rtl/>
              </w:rPr>
              <w:t xml:space="preserve"> </w:t>
            </w:r>
            <w:r w:rsidR="00EB1223" w:rsidRPr="00EB1223">
              <w:rPr>
                <w:rFonts w:cs="Times New Roman" w:hint="cs"/>
                <w:rtl/>
              </w:rPr>
              <w:t>عناصر</w:t>
            </w:r>
            <w:r w:rsidR="00EB1223" w:rsidRPr="00EB1223">
              <w:rPr>
                <w:rFonts w:cs="Times New Roman"/>
                <w:rtl/>
              </w:rPr>
              <w:t xml:space="preserve"> </w:t>
            </w:r>
            <w:r w:rsidR="00EB1223" w:rsidRPr="00EB1223">
              <w:rPr>
                <w:rFonts w:cs="Times New Roman" w:hint="cs"/>
                <w:rtl/>
              </w:rPr>
              <w:t>من</w:t>
            </w:r>
            <w:r w:rsidR="00EB1223" w:rsidRPr="00EB1223">
              <w:rPr>
                <w:rFonts w:cs="Times New Roman"/>
                <w:rtl/>
              </w:rPr>
              <w:t xml:space="preserve"> </w:t>
            </w:r>
            <w:r w:rsidR="00EB1223" w:rsidRPr="00EB1223">
              <w:rPr>
                <w:rFonts w:cs="Times New Roman" w:hint="cs"/>
                <w:rtl/>
              </w:rPr>
              <w:t>ال</w:t>
            </w:r>
          </w:p>
          <w:p w14:paraId="052808DB" w14:textId="678E8106" w:rsidR="00EB1223" w:rsidRDefault="00EB1223" w:rsidP="004A1FCE">
            <w:r w:rsidRPr="00EB1223">
              <w:t xml:space="preserve"> Html</w:t>
            </w:r>
          </w:p>
          <w:p w14:paraId="09B64896" w14:textId="6A0095C4" w:rsidR="00667329" w:rsidRDefault="00EB1223" w:rsidP="004A1FCE">
            <w:pPr>
              <w:rPr>
                <w:rFonts w:cs="Times New Roman"/>
              </w:rPr>
            </w:pPr>
            <w:r w:rsidRPr="00EB1223">
              <w:t xml:space="preserve"> </w:t>
            </w:r>
            <w:r w:rsidRPr="00EB1223">
              <w:rPr>
                <w:rFonts w:cs="Times New Roman" w:hint="cs"/>
                <w:rtl/>
              </w:rPr>
              <w:t>يتم</w:t>
            </w:r>
            <w:r w:rsidRPr="00EB1223">
              <w:rPr>
                <w:rFonts w:cs="Times New Roman"/>
                <w:rtl/>
              </w:rPr>
              <w:t xml:space="preserve"> </w:t>
            </w:r>
            <w:r w:rsidRPr="00EB1223">
              <w:rPr>
                <w:rFonts w:cs="Times New Roman" w:hint="cs"/>
                <w:rtl/>
              </w:rPr>
              <w:t>ارجعها</w:t>
            </w:r>
            <w:r w:rsidRPr="00EB1223">
              <w:rPr>
                <w:rFonts w:cs="Times New Roman"/>
                <w:rtl/>
              </w:rPr>
              <w:t xml:space="preserve"> </w:t>
            </w:r>
            <w:r w:rsidRPr="00EB1223">
              <w:rPr>
                <w:rFonts w:cs="Times New Roman" w:hint="cs"/>
                <w:rtl/>
              </w:rPr>
              <w:t>عن</w:t>
            </w:r>
            <w:r w:rsidRPr="00EB1223">
              <w:rPr>
                <w:rFonts w:cs="Times New Roman"/>
                <w:rtl/>
              </w:rPr>
              <w:t xml:space="preserve"> </w:t>
            </w:r>
            <w:r w:rsidRPr="00EB1223">
              <w:rPr>
                <w:rFonts w:cs="Times New Roman" w:hint="cs"/>
                <w:rtl/>
              </w:rPr>
              <w:t>طريق</w:t>
            </w:r>
          </w:p>
          <w:p w14:paraId="09D7B779" w14:textId="75BC1891" w:rsidR="00EB1223" w:rsidRDefault="00EB1223" w:rsidP="004A1FCE">
            <w:pPr>
              <w:rPr>
                <w:rFonts w:cs="Times New Roman"/>
                <w:color w:val="FF5D3F" w:themeColor="accent1" w:themeTint="99"/>
              </w:rPr>
            </w:pPr>
            <w:proofErr w:type="spellStart"/>
            <w:proofErr w:type="gramStart"/>
            <w:r w:rsidRPr="00EB1223">
              <w:rPr>
                <w:rFonts w:cs="Times New Roman"/>
                <w:color w:val="FF5D3F" w:themeColor="accent1" w:themeTint="99"/>
              </w:rPr>
              <w:t>document.getElementsByClassName</w:t>
            </w:r>
            <w:proofErr w:type="spellEnd"/>
            <w:proofErr w:type="gramEnd"/>
            <w:r w:rsidRPr="00EB1223">
              <w:rPr>
                <w:rFonts w:cs="Times New Roman"/>
                <w:color w:val="FF5D3F" w:themeColor="accent1" w:themeTint="99"/>
              </w:rPr>
              <w:t xml:space="preserve">() or </w:t>
            </w:r>
            <w:proofErr w:type="spellStart"/>
            <w:r w:rsidRPr="00EB1223">
              <w:rPr>
                <w:rFonts w:cs="Times New Roman"/>
                <w:color w:val="FF5D3F" w:themeColor="accent1" w:themeTint="99"/>
              </w:rPr>
              <w:t>document.getElementsByTagName</w:t>
            </w:r>
            <w:proofErr w:type="spellEnd"/>
            <w:r w:rsidRPr="00EB1223">
              <w:rPr>
                <w:rFonts w:cs="Times New Roman"/>
                <w:color w:val="FF5D3F" w:themeColor="accent1" w:themeTint="99"/>
              </w:rPr>
              <w:t>()</w:t>
            </w:r>
          </w:p>
          <w:p w14:paraId="602A3EE7" w14:textId="32A162C4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>Is live</w:t>
            </w:r>
          </w:p>
          <w:p w14:paraId="6A60DCFD" w14:textId="58933F92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 w:hint="cs"/>
                <w:color w:val="auto"/>
                <w:rtl/>
              </w:rPr>
              <w:t>لا</w:t>
            </w:r>
            <w:r w:rsidRPr="00EB1223">
              <w:rPr>
                <w:rFonts w:cs="Times New Roman"/>
                <w:color w:val="auto"/>
                <w:rtl/>
              </w:rPr>
              <w:t xml:space="preserve"> </w:t>
            </w:r>
            <w:r w:rsidRPr="00EB1223">
              <w:rPr>
                <w:rFonts w:cs="Times New Roman" w:hint="cs"/>
                <w:color w:val="auto"/>
                <w:rtl/>
              </w:rPr>
              <w:t>تعدعم</w:t>
            </w:r>
            <w:r w:rsidRPr="00EB1223">
              <w:rPr>
                <w:rFonts w:cs="Times New Roman"/>
                <w:color w:val="auto"/>
                <w:rtl/>
              </w:rPr>
              <w:t xml:space="preserve"> </w:t>
            </w:r>
            <w:r w:rsidRPr="00EB1223">
              <w:rPr>
                <w:rFonts w:cs="Times New Roman" w:hint="cs"/>
                <w:color w:val="auto"/>
                <w:rtl/>
              </w:rPr>
              <w:t>ال</w:t>
            </w:r>
            <w:r w:rsidRPr="00EB1223">
              <w:rPr>
                <w:rFonts w:cs="Times New Roman"/>
                <w:color w:val="auto"/>
              </w:rPr>
              <w:t xml:space="preserve"> </w:t>
            </w:r>
          </w:p>
          <w:p w14:paraId="32CE615F" w14:textId="213AAD9A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 xml:space="preserve">direct iteration </w:t>
            </w:r>
            <w:r w:rsidRPr="00EB1223">
              <w:rPr>
                <w:rFonts w:cs="Times New Roman" w:hint="cs"/>
                <w:color w:val="auto"/>
                <w:rtl/>
              </w:rPr>
              <w:t>زي</w:t>
            </w:r>
          </w:p>
          <w:p w14:paraId="16CE988C" w14:textId="77777777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 xml:space="preserve"> for each</w:t>
            </w:r>
          </w:p>
          <w:p w14:paraId="3D342206" w14:textId="7AB98E12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 xml:space="preserve"> </w:t>
            </w:r>
            <w:r w:rsidRPr="00EB1223">
              <w:rPr>
                <w:rFonts w:cs="Times New Roman"/>
                <w:color w:val="auto"/>
                <w:rtl/>
              </w:rPr>
              <w:t>٧</w:t>
            </w:r>
            <w:r w:rsidRPr="00EB1223">
              <w:rPr>
                <w:rFonts w:cs="Times New Roman" w:hint="cs"/>
                <w:color w:val="auto"/>
                <w:rtl/>
              </w:rPr>
              <w:t>ولكن</w:t>
            </w:r>
            <w:r w:rsidRPr="00EB1223">
              <w:rPr>
                <w:rFonts w:cs="Times New Roman"/>
                <w:color w:val="auto"/>
                <w:rtl/>
              </w:rPr>
              <w:t xml:space="preserve"> </w:t>
            </w:r>
            <w:r w:rsidRPr="00EB1223">
              <w:rPr>
                <w:rFonts w:cs="Times New Roman" w:hint="cs"/>
                <w:color w:val="auto"/>
                <w:rtl/>
              </w:rPr>
              <w:t>ب</w:t>
            </w:r>
            <w:r w:rsidRPr="00EB1223">
              <w:rPr>
                <w:rFonts w:cs="Times New Roman"/>
                <w:color w:val="auto"/>
                <w:rtl/>
              </w:rPr>
              <w:t xml:space="preserve"> </w:t>
            </w:r>
            <w:r w:rsidRPr="00EB1223">
              <w:rPr>
                <w:rFonts w:cs="Times New Roman" w:hint="cs"/>
                <w:color w:val="auto"/>
                <w:rtl/>
              </w:rPr>
              <w:t>تستخد</w:t>
            </w:r>
          </w:p>
          <w:p w14:paraId="60E30E05" w14:textId="3FCB191E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 xml:space="preserve"> fo</w:t>
            </w:r>
            <w:r>
              <w:rPr>
                <w:rFonts w:cs="Times New Roman"/>
                <w:color w:val="auto"/>
              </w:rPr>
              <w:t>r</w:t>
            </w:r>
            <w:r w:rsidRPr="00EB1223">
              <w:rPr>
                <w:rFonts w:cs="Times New Roman"/>
                <w:color w:val="auto"/>
              </w:rPr>
              <w:t xml:space="preserve"> loop</w:t>
            </w:r>
          </w:p>
          <w:p w14:paraId="49B185BA" w14:textId="757DB26F" w:rsidR="00EB1223" w:rsidRDefault="00EB1223" w:rsidP="004A1FCE">
            <w:pPr>
              <w:rPr>
                <w:rFonts w:cs="Times New Roman"/>
                <w:color w:val="auto"/>
              </w:rPr>
            </w:pPr>
            <w:r w:rsidRPr="00EB1223">
              <w:rPr>
                <w:rFonts w:cs="Times New Roman"/>
                <w:color w:val="auto"/>
              </w:rPr>
              <w:t xml:space="preserve"> </w:t>
            </w:r>
            <w:r w:rsidRPr="00EB1223">
              <w:rPr>
                <w:rFonts w:cs="Times New Roman" w:hint="cs"/>
                <w:color w:val="auto"/>
                <w:rtl/>
              </w:rPr>
              <w:t>عادي</w:t>
            </w:r>
          </w:p>
          <w:p w14:paraId="11AAC3CD" w14:textId="7E03F44D" w:rsidR="00EB1223" w:rsidRDefault="00EB1223" w:rsidP="004A1FCE">
            <w:pPr>
              <w:rPr>
                <w:rFonts w:cs="Times New Roman"/>
                <w:color w:val="FF5D3F" w:themeColor="accent1" w:themeTint="99"/>
              </w:rPr>
            </w:pPr>
            <w:r w:rsidRPr="00EB1223">
              <w:rPr>
                <w:rFonts w:cs="Times New Roman"/>
                <w:color w:val="FF5D3F" w:themeColor="accent1" w:themeTint="99"/>
              </w:rPr>
              <w:t>Limited methods</w:t>
            </w:r>
          </w:p>
          <w:p w14:paraId="1063FC80" w14:textId="1B0109BD" w:rsidR="00EB1223" w:rsidRPr="00EB1223" w:rsidRDefault="00EB1223" w:rsidP="004A1FCE">
            <w:pPr>
              <w:rPr>
                <w:rFonts w:cs="Times New Roman"/>
                <w:color w:val="00B050"/>
              </w:rPr>
            </w:pPr>
            <w:r w:rsidRPr="00EB1223">
              <w:rPr>
                <w:rFonts w:cs="Times New Roman"/>
                <w:color w:val="B77D5B" w:themeColor="accent4"/>
              </w:rPr>
              <w:t xml:space="preserve">let elements = </w:t>
            </w:r>
            <w:proofErr w:type="spellStart"/>
            <w:proofErr w:type="gramStart"/>
            <w:r w:rsidRPr="00EB1223">
              <w:rPr>
                <w:rFonts w:cs="Times New Roman"/>
                <w:color w:val="B77D5B" w:themeColor="accent4"/>
              </w:rPr>
              <w:t>document.getElementsByClassName</w:t>
            </w:r>
            <w:proofErr w:type="spellEnd"/>
            <w:proofErr w:type="gramEnd"/>
            <w:r w:rsidRPr="00EB1223">
              <w:rPr>
                <w:rFonts w:cs="Times New Roman"/>
                <w:color w:val="B77D5B" w:themeColor="accent4"/>
              </w:rPr>
              <w:t>('my-</w:t>
            </w:r>
            <w:proofErr w:type="spellStart"/>
            <w:r w:rsidRPr="00EB1223">
              <w:rPr>
                <w:rFonts w:cs="Times New Roman"/>
                <w:color w:val="B77D5B" w:themeColor="accent4"/>
              </w:rPr>
              <w:t>class'</w:t>
            </w:r>
            <w:proofErr w:type="spellEnd"/>
            <w:r w:rsidRPr="00EB1223">
              <w:rPr>
                <w:rFonts w:cs="Times New Roman"/>
                <w:color w:val="B77D5B" w:themeColor="accent4"/>
              </w:rPr>
              <w:t xml:space="preserve">);  </w:t>
            </w:r>
            <w:r w:rsidRPr="00EB1223">
              <w:rPr>
                <w:rFonts w:cs="Times New Roman"/>
                <w:color w:val="00B050"/>
              </w:rPr>
              <w:t xml:space="preserve">// Returns an </w:t>
            </w:r>
            <w:proofErr w:type="spellStart"/>
            <w:r w:rsidRPr="00EB1223">
              <w:rPr>
                <w:rFonts w:cs="Times New Roman"/>
                <w:color w:val="00B050"/>
              </w:rPr>
              <w:t>HTMLCollection</w:t>
            </w:r>
            <w:proofErr w:type="spellEnd"/>
          </w:p>
          <w:p w14:paraId="5F03E2CA" w14:textId="11A0122E" w:rsidR="00EB1223" w:rsidRPr="00EB1223" w:rsidRDefault="00EB1223" w:rsidP="004A1FCE">
            <w:pPr>
              <w:rPr>
                <w:rFonts w:cs="Times New Roman"/>
                <w:color w:val="B77D5B" w:themeColor="accent4"/>
              </w:rPr>
            </w:pPr>
            <w:r w:rsidRPr="00EB1223">
              <w:rPr>
                <w:rFonts w:cs="Times New Roman"/>
                <w:color w:val="B77D5B" w:themeColor="accent4"/>
              </w:rPr>
              <w:t>console.log(</w:t>
            </w:r>
            <w:proofErr w:type="spellStart"/>
            <w:proofErr w:type="gramStart"/>
            <w:r w:rsidRPr="00EB1223">
              <w:rPr>
                <w:rFonts w:cs="Times New Roman"/>
                <w:color w:val="B77D5B" w:themeColor="accent4"/>
              </w:rPr>
              <w:t>elements.length</w:t>
            </w:r>
            <w:proofErr w:type="spellEnd"/>
            <w:proofErr w:type="gramEnd"/>
            <w:r w:rsidRPr="00EB1223">
              <w:rPr>
                <w:rFonts w:cs="Times New Roman"/>
                <w:color w:val="B77D5B" w:themeColor="accent4"/>
              </w:rPr>
              <w:t xml:space="preserve">);  </w:t>
            </w:r>
          </w:p>
          <w:p w14:paraId="749335E1" w14:textId="6A3F02F4" w:rsidR="00EB1223" w:rsidRDefault="00EB1223" w:rsidP="004A1FCE"/>
        </w:tc>
      </w:tr>
      <w:tr w:rsidR="00667329" w14:paraId="213DB9AD" w14:textId="77777777" w:rsidTr="004A1FCE">
        <w:trPr>
          <w:trHeight w:val="900"/>
        </w:trPr>
        <w:tc>
          <w:tcPr>
            <w:tcW w:w="1260" w:type="dxa"/>
            <w:vMerge/>
          </w:tcPr>
          <w:p w14:paraId="27AD8DE5" w14:textId="77777777" w:rsidR="00667329" w:rsidRDefault="00667329" w:rsidP="004A1FCE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82941CA" w14:textId="77777777" w:rsidR="00667329" w:rsidRDefault="00667329" w:rsidP="004A1FCE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1CDB3AD" w14:textId="77777777" w:rsidR="00667329" w:rsidRDefault="00667329" w:rsidP="004A1FCE"/>
        </w:tc>
        <w:tc>
          <w:tcPr>
            <w:tcW w:w="180" w:type="dxa"/>
          </w:tcPr>
          <w:p w14:paraId="7B72F71E" w14:textId="77777777" w:rsidR="00667329" w:rsidRPr="005579C9" w:rsidRDefault="00667329" w:rsidP="004A1FCE"/>
        </w:tc>
        <w:tc>
          <w:tcPr>
            <w:tcW w:w="8100" w:type="dxa"/>
            <w:gridSpan w:val="4"/>
            <w:vMerge/>
          </w:tcPr>
          <w:p w14:paraId="047F4319" w14:textId="77777777" w:rsidR="00667329" w:rsidRPr="005579C9" w:rsidRDefault="00667329" w:rsidP="004A1FCE">
            <w:pPr>
              <w:pStyle w:val="Heading2"/>
            </w:pPr>
          </w:p>
        </w:tc>
      </w:tr>
      <w:tr w:rsidR="004A1FCE" w14:paraId="2AB9A371" w14:textId="77777777" w:rsidTr="004A1FCE">
        <w:trPr>
          <w:gridAfter w:val="4"/>
          <w:wAfter w:w="8100" w:type="dxa"/>
          <w:trHeight w:val="117"/>
        </w:trPr>
        <w:tc>
          <w:tcPr>
            <w:tcW w:w="1260" w:type="dxa"/>
            <w:vMerge w:val="restart"/>
          </w:tcPr>
          <w:p w14:paraId="5808E009" w14:textId="28FCB5CD" w:rsidR="004A1FCE" w:rsidRDefault="004A1FCE" w:rsidP="004A1FCE">
            <w:pPr>
              <w:pStyle w:val="Heading3"/>
            </w:pPr>
            <w:r w:rsidRPr="004A1FCE">
              <w:rPr>
                <w:color w:val="FF0000"/>
                <w:sz w:val="32"/>
                <w:szCs w:val="32"/>
              </w:rPr>
              <w:t>NodeList</w:t>
            </w:r>
          </w:p>
        </w:tc>
        <w:tc>
          <w:tcPr>
            <w:tcW w:w="540" w:type="dxa"/>
            <w:gridSpan w:val="2"/>
          </w:tcPr>
          <w:p w14:paraId="6787B054" w14:textId="77777777" w:rsidR="004A1FCE" w:rsidRDefault="004A1FCE" w:rsidP="004A1FC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BDF020" wp14:editId="3FB1B339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658C57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B847868" w14:textId="32303497" w:rsidR="004A1FCE" w:rsidRPr="005579C9" w:rsidRDefault="004A1FCE" w:rsidP="004A1FCE"/>
        </w:tc>
      </w:tr>
      <w:tr w:rsidR="004A1FCE" w14:paraId="77CFCC21" w14:textId="77777777" w:rsidTr="004A1FCE">
        <w:trPr>
          <w:gridAfter w:val="4"/>
          <w:wAfter w:w="8100" w:type="dxa"/>
          <w:trHeight w:val="783"/>
        </w:trPr>
        <w:tc>
          <w:tcPr>
            <w:tcW w:w="1260" w:type="dxa"/>
            <w:vMerge/>
          </w:tcPr>
          <w:p w14:paraId="2EBFE238" w14:textId="77777777" w:rsidR="004A1FCE" w:rsidRDefault="004A1FCE" w:rsidP="004A1FCE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25652B7" w14:textId="77777777" w:rsidR="004A1FCE" w:rsidRDefault="004A1FCE" w:rsidP="004A1FCE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4AFFE31" w14:textId="77777777" w:rsidR="004A1FCE" w:rsidRDefault="004A1FCE" w:rsidP="004A1FCE"/>
        </w:tc>
        <w:tc>
          <w:tcPr>
            <w:tcW w:w="180" w:type="dxa"/>
          </w:tcPr>
          <w:p w14:paraId="3EB74AC2" w14:textId="77777777" w:rsidR="004A1FCE" w:rsidRPr="005579C9" w:rsidRDefault="004A1FCE" w:rsidP="004A1FCE"/>
        </w:tc>
      </w:tr>
      <w:tr w:rsidR="00AD0D32" w:rsidRPr="00AD0D32" w14:paraId="496809A2" w14:textId="77777777" w:rsidTr="004A1FCE">
        <w:trPr>
          <w:trHeight w:val="720"/>
        </w:trPr>
        <w:tc>
          <w:tcPr>
            <w:tcW w:w="10080" w:type="dxa"/>
            <w:gridSpan w:val="8"/>
          </w:tcPr>
          <w:p w14:paraId="79D70858" w14:textId="77777777" w:rsidR="00AD0D32" w:rsidRPr="00AD0D32" w:rsidRDefault="00AD0D32" w:rsidP="004A1FCE"/>
        </w:tc>
      </w:tr>
      <w:tr w:rsidR="00667329" w14:paraId="25E2A481" w14:textId="77777777" w:rsidTr="004A1FCE">
        <w:trPr>
          <w:trHeight w:val="907"/>
        </w:trPr>
        <w:tc>
          <w:tcPr>
            <w:tcW w:w="10080" w:type="dxa"/>
            <w:gridSpan w:val="8"/>
          </w:tcPr>
          <w:p w14:paraId="37467AD2" w14:textId="779837BE" w:rsidR="00667329" w:rsidRPr="00667329" w:rsidRDefault="00667329" w:rsidP="004A1FCE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</w:p>
        </w:tc>
      </w:tr>
      <w:tr w:rsidR="004A1FCE" w14:paraId="3B4D9CAD" w14:textId="77777777" w:rsidTr="004A1FCE">
        <w:trPr>
          <w:gridAfter w:val="4"/>
          <w:wAfter w:w="8100" w:type="dxa"/>
          <w:trHeight w:val="270"/>
        </w:trPr>
        <w:tc>
          <w:tcPr>
            <w:tcW w:w="1260" w:type="dxa"/>
            <w:vMerge w:val="restart"/>
          </w:tcPr>
          <w:p w14:paraId="02CDB704" w14:textId="5683FC14" w:rsidR="004A1FCE" w:rsidRDefault="004A1FCE" w:rsidP="004A1FCE">
            <w:pPr>
              <w:pStyle w:val="Heading3"/>
            </w:pPr>
            <w:r w:rsidRPr="004A1FCE">
              <w:rPr>
                <w:color w:val="FF0000"/>
                <w:sz w:val="32"/>
                <w:szCs w:val="32"/>
              </w:rPr>
              <w:t>NodeList</w:t>
            </w:r>
          </w:p>
        </w:tc>
        <w:tc>
          <w:tcPr>
            <w:tcW w:w="540" w:type="dxa"/>
            <w:gridSpan w:val="2"/>
          </w:tcPr>
          <w:p w14:paraId="28F2D93D" w14:textId="77777777" w:rsidR="004A1FCE" w:rsidRDefault="004A1FCE" w:rsidP="004A1FC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F356302" wp14:editId="5E23FA46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69BD2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784C944" w14:textId="77777777" w:rsidR="004A1FCE" w:rsidRPr="005579C9" w:rsidRDefault="004A1FCE" w:rsidP="004A1FCE"/>
        </w:tc>
      </w:tr>
      <w:tr w:rsidR="004A1FCE" w14:paraId="6697EDBC" w14:textId="77777777" w:rsidTr="004A1FCE">
        <w:trPr>
          <w:gridAfter w:val="4"/>
          <w:wAfter w:w="8100" w:type="dxa"/>
          <w:trHeight w:val="783"/>
        </w:trPr>
        <w:tc>
          <w:tcPr>
            <w:tcW w:w="1260" w:type="dxa"/>
            <w:vMerge/>
          </w:tcPr>
          <w:p w14:paraId="2B8061FB" w14:textId="77777777" w:rsidR="004A1FCE" w:rsidRDefault="004A1FCE" w:rsidP="004A1FCE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73B9872" w14:textId="77777777" w:rsidR="004A1FCE" w:rsidRDefault="004A1FCE" w:rsidP="004A1FCE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4544B72" w14:textId="77777777" w:rsidR="004A1FCE" w:rsidRDefault="004A1FCE" w:rsidP="004A1FCE"/>
        </w:tc>
        <w:tc>
          <w:tcPr>
            <w:tcW w:w="180" w:type="dxa"/>
          </w:tcPr>
          <w:p w14:paraId="70DF1BF8" w14:textId="77777777" w:rsidR="004A1FCE" w:rsidRPr="005579C9" w:rsidRDefault="004A1FCE" w:rsidP="004A1FCE"/>
        </w:tc>
      </w:tr>
      <w:tr w:rsidR="004A1FCE" w14:paraId="07C2E7BF" w14:textId="77777777" w:rsidTr="004A1FCE">
        <w:trPr>
          <w:gridAfter w:val="4"/>
          <w:wAfter w:w="8100" w:type="dxa"/>
          <w:trHeight w:val="783"/>
        </w:trPr>
        <w:tc>
          <w:tcPr>
            <w:tcW w:w="1260" w:type="dxa"/>
          </w:tcPr>
          <w:p w14:paraId="3D36616F" w14:textId="77777777" w:rsidR="004A1FCE" w:rsidRDefault="004A1FCE" w:rsidP="004A1FCE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A44A6CE" w14:textId="77777777" w:rsidR="004A1FCE" w:rsidRDefault="004A1FCE" w:rsidP="004A1FCE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6C0119D" w14:textId="77777777" w:rsidR="004A1FCE" w:rsidRDefault="004A1FCE" w:rsidP="004A1FCE"/>
        </w:tc>
        <w:tc>
          <w:tcPr>
            <w:tcW w:w="180" w:type="dxa"/>
          </w:tcPr>
          <w:p w14:paraId="717099A3" w14:textId="77777777" w:rsidR="004A1FCE" w:rsidRPr="005579C9" w:rsidRDefault="004A1FCE" w:rsidP="004A1FCE"/>
        </w:tc>
      </w:tr>
      <w:tr w:rsidR="004A1FCE" w14:paraId="6DF17D24" w14:textId="77777777" w:rsidTr="004A1FCE">
        <w:trPr>
          <w:gridAfter w:val="4"/>
          <w:wAfter w:w="8100" w:type="dxa"/>
          <w:trHeight w:val="180"/>
        </w:trPr>
        <w:tc>
          <w:tcPr>
            <w:tcW w:w="1260" w:type="dxa"/>
            <w:vMerge w:val="restart"/>
          </w:tcPr>
          <w:p w14:paraId="6D883922" w14:textId="444E139B" w:rsidR="004A1FCE" w:rsidRDefault="004A1FCE" w:rsidP="004A1FCE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1E04C683" w14:textId="77777777" w:rsidR="004A1FCE" w:rsidRDefault="004A1FCE" w:rsidP="004A1FC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453243" wp14:editId="6AA5FE38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B670AF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8405E7D" w14:textId="77777777" w:rsidR="004A1FCE" w:rsidRPr="005579C9" w:rsidRDefault="004A1FCE" w:rsidP="004A1FCE"/>
        </w:tc>
      </w:tr>
      <w:tr w:rsidR="004A1FCE" w14:paraId="2077DF29" w14:textId="77777777" w:rsidTr="004A1FCE">
        <w:trPr>
          <w:gridAfter w:val="4"/>
          <w:wAfter w:w="8100" w:type="dxa"/>
          <w:trHeight w:val="783"/>
        </w:trPr>
        <w:tc>
          <w:tcPr>
            <w:tcW w:w="1260" w:type="dxa"/>
            <w:vMerge/>
          </w:tcPr>
          <w:p w14:paraId="645ACFC7" w14:textId="77777777" w:rsidR="004A1FCE" w:rsidRPr="00DE759B" w:rsidRDefault="004A1FCE" w:rsidP="004A1FCE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AE1EF52" w14:textId="77777777" w:rsidR="004A1FCE" w:rsidRDefault="004A1FCE" w:rsidP="004A1FCE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8A6D117" w14:textId="77777777" w:rsidR="004A1FCE" w:rsidRDefault="004A1FCE" w:rsidP="004A1FCE"/>
        </w:tc>
        <w:tc>
          <w:tcPr>
            <w:tcW w:w="180" w:type="dxa"/>
          </w:tcPr>
          <w:p w14:paraId="52B030F4" w14:textId="77777777" w:rsidR="004A1FCE" w:rsidRPr="005579C9" w:rsidRDefault="004A1FCE" w:rsidP="004A1FCE"/>
        </w:tc>
      </w:tr>
      <w:tr w:rsidR="00A32579" w:rsidRPr="00AD0D32" w14:paraId="7558A552" w14:textId="77777777" w:rsidTr="004A1FCE">
        <w:trPr>
          <w:trHeight w:val="432"/>
        </w:trPr>
        <w:tc>
          <w:tcPr>
            <w:tcW w:w="10080" w:type="dxa"/>
            <w:gridSpan w:val="8"/>
          </w:tcPr>
          <w:p w14:paraId="25E8F701" w14:textId="16FB2CD1" w:rsidR="00A32579" w:rsidRPr="00A32579" w:rsidRDefault="00A32579" w:rsidP="004A1FCE">
            <w:pPr>
              <w:rPr>
                <w:rFonts w:cs="Times New Roman" w:hint="cs"/>
                <w:rtl/>
              </w:rPr>
            </w:pPr>
          </w:p>
        </w:tc>
      </w:tr>
      <w:tr w:rsidR="006307EA" w14:paraId="17982F1C" w14:textId="77777777" w:rsidTr="004A1FCE">
        <w:trPr>
          <w:trHeight w:val="907"/>
        </w:trPr>
        <w:tc>
          <w:tcPr>
            <w:tcW w:w="5040" w:type="dxa"/>
            <w:gridSpan w:val="6"/>
          </w:tcPr>
          <w:p w14:paraId="4A8CE096" w14:textId="08A474CB" w:rsidR="006307EA" w:rsidRPr="005579C9" w:rsidRDefault="006307EA" w:rsidP="004A1FCE">
            <w:pPr>
              <w:pStyle w:val="Heading1"/>
            </w:pPr>
          </w:p>
        </w:tc>
        <w:tc>
          <w:tcPr>
            <w:tcW w:w="270" w:type="dxa"/>
          </w:tcPr>
          <w:p w14:paraId="1990AD24" w14:textId="77777777" w:rsidR="006307EA" w:rsidRPr="005579C9" w:rsidRDefault="006307EA" w:rsidP="004A1FCE"/>
        </w:tc>
        <w:tc>
          <w:tcPr>
            <w:tcW w:w="4770" w:type="dxa"/>
          </w:tcPr>
          <w:p w14:paraId="5E4EFEF7" w14:textId="557FBB74" w:rsidR="006307EA" w:rsidRPr="005579C9" w:rsidRDefault="006307EA" w:rsidP="004A1FCE">
            <w:pPr>
              <w:pStyle w:val="Heading1"/>
            </w:pPr>
          </w:p>
        </w:tc>
      </w:tr>
    </w:tbl>
    <w:p w14:paraId="59D3087B" w14:textId="64F93839" w:rsidR="00180710" w:rsidRPr="00DE759B" w:rsidRDefault="009B487D" w:rsidP="00FB0432">
      <w:pPr>
        <w:rPr>
          <w:sz w:val="12"/>
        </w:rPr>
      </w:pPr>
      <w:r>
        <w:rPr>
          <w:noProof/>
          <w:sz w:val="12"/>
        </w:rPr>
        <w:lastRenderedPageBreak/>
        <w:drawing>
          <wp:anchor distT="0" distB="0" distL="114300" distR="114300" simplePos="0" relativeHeight="251662336" behindDoc="0" locked="0" layoutInCell="1" allowOverlap="1" wp14:anchorId="47EED007" wp14:editId="584CEF6B">
            <wp:simplePos x="0" y="0"/>
            <wp:positionH relativeFrom="column">
              <wp:posOffset>106712</wp:posOffset>
            </wp:positionH>
            <wp:positionV relativeFrom="paragraph">
              <wp:posOffset>-176</wp:posOffset>
            </wp:positionV>
            <wp:extent cx="6821156" cy="9299591"/>
            <wp:effectExtent l="0" t="0" r="0" b="0"/>
            <wp:wrapTopAndBottom/>
            <wp:docPr id="600057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7625" name="Picture 600057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56" cy="929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FCE">
        <w:rPr>
          <w:sz w:val="12"/>
        </w:rPr>
        <w:br w:type="textWrapping" w:clear="all"/>
      </w: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6F6C4" w14:textId="77777777" w:rsidR="00E82269" w:rsidRDefault="00E82269" w:rsidP="003D42E9">
      <w:r>
        <w:separator/>
      </w:r>
    </w:p>
  </w:endnote>
  <w:endnote w:type="continuationSeparator" w:id="0">
    <w:p w14:paraId="63A2B628" w14:textId="77777777" w:rsidR="00E82269" w:rsidRDefault="00E82269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2924F" w14:textId="77777777" w:rsidR="00E82269" w:rsidRDefault="00E82269" w:rsidP="003D42E9">
      <w:r>
        <w:separator/>
      </w:r>
    </w:p>
  </w:footnote>
  <w:footnote w:type="continuationSeparator" w:id="0">
    <w:p w14:paraId="1D60F7E3" w14:textId="77777777" w:rsidR="00E82269" w:rsidRDefault="00E82269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23"/>
    <w:rsid w:val="000761F2"/>
    <w:rsid w:val="000D22AB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3BE"/>
    <w:rsid w:val="00457AA3"/>
    <w:rsid w:val="004823C2"/>
    <w:rsid w:val="00483E87"/>
    <w:rsid w:val="004940BD"/>
    <w:rsid w:val="004A1FCE"/>
    <w:rsid w:val="004A6BB1"/>
    <w:rsid w:val="00515B52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33B86"/>
    <w:rsid w:val="008543EA"/>
    <w:rsid w:val="00865306"/>
    <w:rsid w:val="008D4A3C"/>
    <w:rsid w:val="008E42E7"/>
    <w:rsid w:val="008F52BA"/>
    <w:rsid w:val="009048D2"/>
    <w:rsid w:val="00960AE6"/>
    <w:rsid w:val="009B487D"/>
    <w:rsid w:val="009C2411"/>
    <w:rsid w:val="00A32579"/>
    <w:rsid w:val="00A457B0"/>
    <w:rsid w:val="00A6401B"/>
    <w:rsid w:val="00A9448F"/>
    <w:rsid w:val="00AB5A73"/>
    <w:rsid w:val="00AD0D32"/>
    <w:rsid w:val="00B067CD"/>
    <w:rsid w:val="00B6558C"/>
    <w:rsid w:val="00B70A77"/>
    <w:rsid w:val="00B758ED"/>
    <w:rsid w:val="00BA6B97"/>
    <w:rsid w:val="00C832BD"/>
    <w:rsid w:val="00D51E18"/>
    <w:rsid w:val="00D7168E"/>
    <w:rsid w:val="00DE759B"/>
    <w:rsid w:val="00E0696E"/>
    <w:rsid w:val="00E82269"/>
    <w:rsid w:val="00EA62A2"/>
    <w:rsid w:val="00EB1223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CEB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oufia29\AppData\Local\Microsoft\Office\16.0\DTS\en-US%7bC66233DD-61B5-4B2B-82C1-F94FF559FEBA%7d\%7b7C76A4A0-42F1-445E-BC3E-DAFA9FA6F6F1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4DA34FD3ED44068EB6DAFCFBC7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10B2D-7F04-4C3A-8971-1512A44C7E50}"/>
      </w:docPartPr>
      <w:docPartBody>
        <w:p w:rsidR="00197E05" w:rsidRDefault="00000000">
          <w:pPr>
            <w:pStyle w:val="604DA34FD3ED44068EB6DAFCFBC71359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2"/>
    <w:rsid w:val="00197E05"/>
    <w:rsid w:val="003D5CC2"/>
    <w:rsid w:val="008D4A3C"/>
    <w:rsid w:val="00B32342"/>
    <w:rsid w:val="00B6558C"/>
    <w:rsid w:val="00C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5784D74DF9470F85333C893E863A16">
    <w:name w:val="2B5784D74DF9470F85333C893E863A16"/>
  </w:style>
  <w:style w:type="paragraph" w:customStyle="1" w:styleId="9BEC06C5596147359C210107EFD683C9">
    <w:name w:val="9BEC06C5596147359C210107EFD683C9"/>
  </w:style>
  <w:style w:type="paragraph" w:customStyle="1" w:styleId="70F989FA128B4C1F8E1A4F104DD96B58">
    <w:name w:val="70F989FA128B4C1F8E1A4F104DD96B58"/>
  </w:style>
  <w:style w:type="paragraph" w:customStyle="1" w:styleId="4732049258D140AD9CFB3E098AF43736">
    <w:name w:val="4732049258D140AD9CFB3E098AF43736"/>
  </w:style>
  <w:style w:type="paragraph" w:customStyle="1" w:styleId="B47ED470602A444A8FFFF21FFAEB3044">
    <w:name w:val="B47ED470602A444A8FFFF21FFAEB3044"/>
  </w:style>
  <w:style w:type="paragraph" w:customStyle="1" w:styleId="CF45AC35E6994FD995F87D5C3207983C">
    <w:name w:val="CF45AC35E6994FD995F87D5C3207983C"/>
  </w:style>
  <w:style w:type="paragraph" w:customStyle="1" w:styleId="604DA34FD3ED44068EB6DAFCFBC71359">
    <w:name w:val="604DA34FD3ED44068EB6DAFCFBC71359"/>
  </w:style>
  <w:style w:type="paragraph" w:customStyle="1" w:styleId="7A9934A330514D95A8FBA62ED6203059">
    <w:name w:val="7A9934A330514D95A8FBA62ED6203059"/>
  </w:style>
  <w:style w:type="paragraph" w:customStyle="1" w:styleId="AE8FEB3605874DC6AA8FC97160AD9CAA">
    <w:name w:val="AE8FEB3605874DC6AA8FC97160AD9CAA"/>
  </w:style>
  <w:style w:type="paragraph" w:customStyle="1" w:styleId="AA16051E033A45CF9FC5E97968EAE1A8">
    <w:name w:val="AA16051E033A45CF9FC5E97968EAE1A8"/>
  </w:style>
  <w:style w:type="paragraph" w:customStyle="1" w:styleId="B03EBBC0172D4904A09042BB48258890">
    <w:name w:val="B03EBBC0172D4904A09042BB48258890"/>
  </w:style>
  <w:style w:type="paragraph" w:customStyle="1" w:styleId="254DB3F5DBAA46E28B5A986DC723E8F5">
    <w:name w:val="254DB3F5DBAA46E28B5A986DC723E8F5"/>
  </w:style>
  <w:style w:type="paragraph" w:customStyle="1" w:styleId="AD91D112878241B1A69D7464A6307E3A">
    <w:name w:val="AD91D112878241B1A69D7464A6307E3A"/>
  </w:style>
  <w:style w:type="paragraph" w:customStyle="1" w:styleId="D96E40F870054806984D401DB15539CE">
    <w:name w:val="D96E40F870054806984D401DB15539CE"/>
  </w:style>
  <w:style w:type="paragraph" w:customStyle="1" w:styleId="2924CCB1CA4F454698D81D9C790FFADF">
    <w:name w:val="2924CCB1CA4F454698D81D9C790FF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{7C76A4A0-42F1-445E-BC3E-DAFA9FA6F6F1}tf16402488_win32.dotx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2024-08-25T23:36:00Z</dcterms:created>
  <dcterms:modified xsi:type="dcterms:W3CDTF">2024-08-26T00:16:00Z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